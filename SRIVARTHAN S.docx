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left w:w="144" w:type="dxa"/>
          <w:right w:w="144" w:type="dxa"/>
        </w:tblCellMar>
        <w:tblLook w:val="0600" w:firstRow="0" w:lastRow="0" w:firstColumn="0" w:lastColumn="0" w:noHBand="1" w:noVBand="1"/>
        <w:tblDescription w:val="Table"/>
      </w:tblPr>
      <w:tblGrid>
        <w:gridCol w:w="843"/>
        <w:gridCol w:w="2667"/>
        <w:gridCol w:w="5728"/>
        <w:gridCol w:w="842"/>
      </w:tblGrid>
      <w:tr w:rsidR="005872B1" w14:paraId="409878F8" w14:textId="77777777" w:rsidTr="00F710C2">
        <w:trPr>
          <w:trHeight w:val="1440"/>
        </w:trPr>
        <w:tc>
          <w:tcPr>
            <w:tcW w:w="843" w:type="dxa"/>
            <w:tcBorders>
              <w:bottom w:val="single" w:sz="12" w:space="0" w:color="3C3388" w:themeColor="accent6"/>
            </w:tcBorders>
          </w:tcPr>
          <w:p w14:paraId="2F4E7A2B" w14:textId="77777777" w:rsidR="005872B1" w:rsidRDefault="005872B1" w:rsidP="00025726"/>
        </w:tc>
        <w:tc>
          <w:tcPr>
            <w:tcW w:w="8395" w:type="dxa"/>
            <w:gridSpan w:val="2"/>
            <w:tcBorders>
              <w:bottom w:val="single" w:sz="12" w:space="0" w:color="3C3388" w:themeColor="accent6"/>
            </w:tcBorders>
          </w:tcPr>
          <w:p w14:paraId="70B19B5C" w14:textId="01CFCDFA" w:rsidR="00096A49" w:rsidRDefault="00BD5646" w:rsidP="00096A49">
            <w:pPr>
              <w:pStyle w:val="Title"/>
            </w:pPr>
            <w:r>
              <w:t>SRIVARTHAN S.</w:t>
            </w:r>
          </w:p>
          <w:p w14:paraId="68A20D28" w14:textId="4A4CDD0B" w:rsidR="005872B1" w:rsidRPr="00096A49" w:rsidRDefault="005872B1" w:rsidP="00096A49">
            <w:pPr>
              <w:pStyle w:val="Subtitle"/>
            </w:pPr>
          </w:p>
        </w:tc>
        <w:tc>
          <w:tcPr>
            <w:tcW w:w="842" w:type="dxa"/>
            <w:tcBorders>
              <w:bottom w:val="single" w:sz="12" w:space="0" w:color="3C3388" w:themeColor="accent6"/>
            </w:tcBorders>
          </w:tcPr>
          <w:p w14:paraId="2BDFB7BC" w14:textId="77777777" w:rsidR="005872B1" w:rsidRDefault="005872B1" w:rsidP="00025726"/>
        </w:tc>
      </w:tr>
      <w:tr w:rsidR="005872B1" w14:paraId="7D86AB8B" w14:textId="77777777" w:rsidTr="00096A49">
        <w:tblPrEx>
          <w:tblCellMar>
            <w:top w:w="216" w:type="dxa"/>
            <w:left w:w="216" w:type="dxa"/>
            <w:right w:w="216" w:type="dxa"/>
          </w:tblCellMar>
        </w:tblPrEx>
        <w:trPr>
          <w:trHeight w:val="2364"/>
        </w:trPr>
        <w:tc>
          <w:tcPr>
            <w:tcW w:w="3510" w:type="dxa"/>
            <w:gridSpan w:val="2"/>
            <w:tcBorders>
              <w:top w:val="single" w:sz="12" w:space="0" w:color="3C3388" w:themeColor="accent6"/>
              <w:right w:val="single" w:sz="12" w:space="0" w:color="3C3388" w:themeColor="accent6"/>
            </w:tcBorders>
          </w:tcPr>
          <w:p w14:paraId="34659B7C" w14:textId="77777777" w:rsidR="00096A49" w:rsidRDefault="00096A49" w:rsidP="00BD5646">
            <w:pPr>
              <w:pStyle w:val="Heading1"/>
            </w:pPr>
            <w:r>
              <w:t>Contact</w:t>
            </w:r>
          </w:p>
          <w:p w14:paraId="091EDD00" w14:textId="61674B12" w:rsidR="00BD5646" w:rsidRDefault="00BD5646" w:rsidP="00BD5646">
            <w:pPr>
              <w:tabs>
                <w:tab w:val="left" w:pos="648"/>
                <w:tab w:val="left" w:pos="768"/>
                <w:tab w:val="center" w:pos="1539"/>
              </w:tabs>
            </w:pPr>
            <w:r>
              <w:t>7358908456</w:t>
            </w:r>
          </w:p>
          <w:p w14:paraId="26E94389" w14:textId="77777777" w:rsidR="00BD5646" w:rsidRDefault="00BD5646" w:rsidP="00BD5646">
            <w:pPr>
              <w:jc w:val="right"/>
            </w:pPr>
          </w:p>
          <w:p w14:paraId="66C09C95" w14:textId="77777777" w:rsidR="00BD5646" w:rsidRDefault="00BD5646" w:rsidP="009B174E">
            <w:r>
              <w:t>Srivarthan 17@gmail.com</w:t>
            </w:r>
          </w:p>
          <w:p w14:paraId="5E7FE167" w14:textId="77777777" w:rsidR="00BD5646" w:rsidRDefault="00BD5646" w:rsidP="00BD5646">
            <w:pPr>
              <w:tabs>
                <w:tab w:val="center" w:pos="1539"/>
                <w:tab w:val="right" w:pos="3078"/>
              </w:tabs>
            </w:pPr>
          </w:p>
          <w:p w14:paraId="7EA0B99A" w14:textId="0DE33B51" w:rsidR="00BD5646" w:rsidRDefault="00BD5646" w:rsidP="00BD5646">
            <w:pPr>
              <w:tabs>
                <w:tab w:val="left" w:pos="588"/>
                <w:tab w:val="left" w:pos="768"/>
                <w:tab w:val="center" w:pos="1539"/>
                <w:tab w:val="right" w:pos="3078"/>
              </w:tabs>
            </w:pPr>
            <w:r>
              <w:t>Hosur -635109</w:t>
            </w:r>
          </w:p>
        </w:tc>
        <w:tc>
          <w:tcPr>
            <w:tcW w:w="6570" w:type="dxa"/>
            <w:gridSpan w:val="2"/>
            <w:tcBorders>
              <w:top w:val="single" w:sz="12" w:space="0" w:color="3C3388" w:themeColor="accent6"/>
              <w:left w:val="single" w:sz="12" w:space="0" w:color="3C3388" w:themeColor="accent6"/>
            </w:tcBorders>
          </w:tcPr>
          <w:p w14:paraId="76FD43D3" w14:textId="6127E973" w:rsidR="00096A49" w:rsidRDefault="00DA005C" w:rsidP="00096A49">
            <w:pPr>
              <w:pStyle w:val="Heading1"/>
            </w:pPr>
            <w:r>
              <w:t>Candidate Profile</w:t>
            </w:r>
          </w:p>
          <w:p w14:paraId="6D1FF1A8" w14:textId="285149C9" w:rsidR="005872B1" w:rsidRDefault="00274791" w:rsidP="00274791">
            <w:r w:rsidRPr="00274791">
              <w:rPr>
                <w:lang w:val="en-IN"/>
              </w:rPr>
              <w:t>I am a dynamic web designer with expertise in HTML, CSS, and JavaScript, and I am proficient in Power BI for data visualization. I also have strong back-end development skills in Python, along with solid editing abilities. I aim to leverage my diverse skill set to create seamless, user-centric web experiences and provide actionable insights through data analytics.</w:t>
            </w:r>
          </w:p>
        </w:tc>
      </w:tr>
      <w:tr w:rsidR="00343F1A" w14:paraId="2884FE7D" w14:textId="77777777" w:rsidTr="00096A49">
        <w:tblPrEx>
          <w:tblCellMar>
            <w:top w:w="216" w:type="dxa"/>
            <w:left w:w="216" w:type="dxa"/>
            <w:right w:w="216" w:type="dxa"/>
          </w:tblCellMar>
        </w:tblPrEx>
        <w:trPr>
          <w:trHeight w:val="4545"/>
        </w:trPr>
        <w:tc>
          <w:tcPr>
            <w:tcW w:w="3510" w:type="dxa"/>
            <w:gridSpan w:val="2"/>
            <w:tcBorders>
              <w:right w:val="single" w:sz="12" w:space="0" w:color="3C3388" w:themeColor="accent6"/>
            </w:tcBorders>
          </w:tcPr>
          <w:p w14:paraId="326FFAE5" w14:textId="77777777" w:rsidR="00096A49" w:rsidRDefault="00096A49" w:rsidP="00BD5646">
            <w:pPr>
              <w:pStyle w:val="Heading1"/>
            </w:pPr>
            <w:r>
              <w:t>Education</w:t>
            </w:r>
          </w:p>
          <w:p w14:paraId="099BF41C" w14:textId="7A07FA51" w:rsidR="00096A49" w:rsidRPr="00BD5646" w:rsidRDefault="00BD5646" w:rsidP="00096A49">
            <w:pPr>
              <w:jc w:val="right"/>
              <w:rPr>
                <w:b/>
                <w:bCs/>
              </w:rPr>
            </w:pPr>
            <w:proofErr w:type="spellStart"/>
            <w:r w:rsidRPr="00BD5646">
              <w:rPr>
                <w:b/>
                <w:bCs/>
              </w:rPr>
              <w:t>Bachelore</w:t>
            </w:r>
            <w:proofErr w:type="spellEnd"/>
            <w:r w:rsidRPr="00BD5646">
              <w:rPr>
                <w:b/>
                <w:bCs/>
              </w:rPr>
              <w:t xml:space="preserve"> of computer science </w:t>
            </w:r>
          </w:p>
          <w:p w14:paraId="663FC2F1" w14:textId="1CDED8C6" w:rsidR="00BD5646" w:rsidRPr="00DD24CE" w:rsidRDefault="00BD5646" w:rsidP="00BD5646">
            <w:pPr>
              <w:rPr>
                <w:b/>
                <w:bCs/>
              </w:rPr>
            </w:pPr>
            <w:r w:rsidRPr="00BD5646">
              <w:rPr>
                <w:b/>
                <w:bCs/>
              </w:rPr>
              <w:t>And engineering</w:t>
            </w:r>
          </w:p>
          <w:p w14:paraId="086924BE" w14:textId="18238138" w:rsidR="00BD5646" w:rsidRDefault="00BD5646" w:rsidP="00BD5646">
            <w:proofErr w:type="spellStart"/>
            <w:proofErr w:type="gramStart"/>
            <w:r w:rsidRPr="00BD5646">
              <w:t>Er.perumal</w:t>
            </w:r>
            <w:proofErr w:type="spellEnd"/>
            <w:proofErr w:type="gramEnd"/>
            <w:r w:rsidRPr="00BD5646">
              <w:t xml:space="preserve"> </w:t>
            </w:r>
            <w:proofErr w:type="spellStart"/>
            <w:r w:rsidRPr="00BD5646">
              <w:t>manimekalai</w:t>
            </w:r>
            <w:proofErr w:type="spellEnd"/>
            <w:r w:rsidRPr="00BD5646">
              <w:t xml:space="preserve"> college of engineering</w:t>
            </w:r>
            <w:r>
              <w:t xml:space="preserve"> </w:t>
            </w:r>
          </w:p>
          <w:p w14:paraId="7D2904C6" w14:textId="3965B153" w:rsidR="00DD24CE" w:rsidRPr="00BD5646" w:rsidRDefault="00DD24CE" w:rsidP="00BD5646">
            <w:r>
              <w:t>2021-2025</w:t>
            </w:r>
          </w:p>
          <w:p w14:paraId="1BAE4096" w14:textId="41180B0E" w:rsidR="00BD5646" w:rsidRDefault="00BD5646" w:rsidP="00BD5646">
            <w:pPr>
              <w:rPr>
                <w:b/>
                <w:bCs/>
              </w:rPr>
            </w:pPr>
            <w:r w:rsidRPr="00BD5646">
              <w:rPr>
                <w:b/>
                <w:bCs/>
              </w:rPr>
              <w:t>CGPA-7.39</w:t>
            </w:r>
          </w:p>
          <w:p w14:paraId="6B4269C0" w14:textId="77777777" w:rsidR="00BD5646" w:rsidRDefault="00BD5646" w:rsidP="00BD5646">
            <w:pPr>
              <w:rPr>
                <w:b/>
                <w:bCs/>
              </w:rPr>
            </w:pPr>
          </w:p>
          <w:p w14:paraId="12646135" w14:textId="7C6DD705" w:rsidR="00BD5646" w:rsidRDefault="00BD5646" w:rsidP="00BD5646">
            <w:pPr>
              <w:rPr>
                <w:b/>
                <w:bCs/>
              </w:rPr>
            </w:pPr>
            <w:r>
              <w:rPr>
                <w:b/>
                <w:bCs/>
              </w:rPr>
              <w:t>Higher Secondary</w:t>
            </w:r>
          </w:p>
          <w:p w14:paraId="06E44F7C" w14:textId="1BD526CC" w:rsidR="00BD5646" w:rsidRDefault="00BD5646" w:rsidP="00BD5646">
            <w:pPr>
              <w:rPr>
                <w:lang w:val="en-IN"/>
              </w:rPr>
            </w:pPr>
            <w:r w:rsidRPr="00BD5646">
              <w:rPr>
                <w:lang w:val="en-IN"/>
              </w:rPr>
              <w:t xml:space="preserve">Sri Vijay Vidyalaya Matric Higher Secondary School </w:t>
            </w:r>
            <w:r>
              <w:rPr>
                <w:lang w:val="en-IN"/>
              </w:rPr>
              <w:t>–</w:t>
            </w:r>
            <w:r w:rsidRPr="00BD5646">
              <w:rPr>
                <w:lang w:val="en-IN"/>
              </w:rPr>
              <w:t xml:space="preserve"> Hosur</w:t>
            </w:r>
          </w:p>
          <w:p w14:paraId="436E840B" w14:textId="6B7F76EE" w:rsidR="00BD5646" w:rsidRDefault="00DD24CE" w:rsidP="00BD5646">
            <w:pPr>
              <w:rPr>
                <w:lang w:val="en-IN"/>
              </w:rPr>
            </w:pPr>
            <w:r>
              <w:rPr>
                <w:lang w:val="en-IN"/>
              </w:rPr>
              <w:t>2019-2020</w:t>
            </w:r>
          </w:p>
          <w:p w14:paraId="0EDCAC4A" w14:textId="52CCDBF7" w:rsidR="00DD24CE" w:rsidRDefault="00DD24CE" w:rsidP="00BD5646">
            <w:pPr>
              <w:rPr>
                <w:b/>
                <w:bCs/>
                <w:lang w:val="en-IN"/>
              </w:rPr>
            </w:pPr>
            <w:r w:rsidRPr="00DD24CE">
              <w:rPr>
                <w:b/>
                <w:bCs/>
                <w:lang w:val="en-IN"/>
              </w:rPr>
              <w:t>Percentage</w:t>
            </w:r>
            <w:r>
              <w:rPr>
                <w:b/>
                <w:bCs/>
                <w:lang w:val="en-IN"/>
              </w:rPr>
              <w:t xml:space="preserve"> :80</w:t>
            </w:r>
          </w:p>
          <w:p w14:paraId="13BA4EAB" w14:textId="30F54BBD" w:rsidR="00DD24CE" w:rsidRDefault="00DD24CE" w:rsidP="00BD5646">
            <w:pPr>
              <w:rPr>
                <w:b/>
                <w:bCs/>
                <w:lang w:val="en-IN"/>
              </w:rPr>
            </w:pPr>
          </w:p>
          <w:p w14:paraId="09720F52" w14:textId="09A43ABB" w:rsidR="00DD24CE" w:rsidRDefault="00DD24CE" w:rsidP="00BD5646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SSLC</w:t>
            </w:r>
          </w:p>
          <w:p w14:paraId="7BBDF6D3" w14:textId="07BEBE21" w:rsidR="00DD24CE" w:rsidRDefault="00DD24CE" w:rsidP="00BD5646">
            <w:r w:rsidRPr="00DD24CE">
              <w:t xml:space="preserve">Sri Jaya </w:t>
            </w:r>
            <w:proofErr w:type="spellStart"/>
            <w:r w:rsidRPr="00DD24CE">
              <w:t>bharathi</w:t>
            </w:r>
            <w:proofErr w:type="spellEnd"/>
            <w:r w:rsidRPr="00DD24CE">
              <w:t xml:space="preserve"> high school </w:t>
            </w:r>
            <w:proofErr w:type="spellStart"/>
            <w:r w:rsidR="009B174E">
              <w:t>A</w:t>
            </w:r>
            <w:r w:rsidRPr="00DD24CE">
              <w:t>ttibele</w:t>
            </w:r>
            <w:proofErr w:type="spellEnd"/>
            <w:r w:rsidR="009B174E">
              <w:t>,</w:t>
            </w:r>
          </w:p>
          <w:p w14:paraId="61CAF4F3" w14:textId="5D434C66" w:rsidR="00DD24CE" w:rsidRDefault="00DD24CE" w:rsidP="00BD5646">
            <w:r>
              <w:t>2016-2018</w:t>
            </w:r>
          </w:p>
          <w:p w14:paraId="539943B7" w14:textId="0FFF7F19" w:rsidR="00DD24CE" w:rsidRDefault="00DD24CE" w:rsidP="00DD24CE">
            <w:pPr>
              <w:rPr>
                <w:b/>
                <w:bCs/>
                <w:lang w:val="en-IN"/>
              </w:rPr>
            </w:pPr>
            <w:r w:rsidRPr="00DD24CE">
              <w:rPr>
                <w:b/>
                <w:bCs/>
                <w:lang w:val="en-IN"/>
              </w:rPr>
              <w:t>Percentage</w:t>
            </w:r>
            <w:r>
              <w:rPr>
                <w:b/>
                <w:bCs/>
                <w:lang w:val="en-IN"/>
              </w:rPr>
              <w:t xml:space="preserve"> :72.96</w:t>
            </w:r>
          </w:p>
          <w:p w14:paraId="094726B2" w14:textId="77777777" w:rsidR="00DD24CE" w:rsidRDefault="00DD24CE" w:rsidP="00DD24CE">
            <w:pPr>
              <w:rPr>
                <w:b/>
                <w:bCs/>
                <w:lang w:val="en-IN"/>
              </w:rPr>
            </w:pPr>
          </w:p>
          <w:p w14:paraId="5E795367" w14:textId="77777777" w:rsidR="00096A49" w:rsidRDefault="00096A49" w:rsidP="00DD24CE">
            <w:pPr>
              <w:pStyle w:val="Heading1"/>
            </w:pPr>
            <w:r>
              <w:t>Key Skills</w:t>
            </w:r>
          </w:p>
          <w:p w14:paraId="56782534" w14:textId="77777777" w:rsidR="00343F1A" w:rsidRPr="00577556" w:rsidRDefault="00DD24CE" w:rsidP="00577556">
            <w:pPr>
              <w:rPr>
                <w:b/>
                <w:bCs/>
              </w:rPr>
            </w:pPr>
            <w:r w:rsidRPr="00577556">
              <w:rPr>
                <w:b/>
                <w:bCs/>
              </w:rPr>
              <w:t>Web Desi</w:t>
            </w:r>
            <w:r w:rsidR="00577556" w:rsidRPr="00577556">
              <w:rPr>
                <w:b/>
                <w:bCs/>
              </w:rPr>
              <w:t>gning</w:t>
            </w:r>
          </w:p>
          <w:p w14:paraId="7BD3127B" w14:textId="057A6DED" w:rsidR="00577556" w:rsidRDefault="00577556" w:rsidP="00577556">
            <w:r>
              <w:t xml:space="preserve">     HTML</w:t>
            </w:r>
          </w:p>
          <w:p w14:paraId="265B9F68" w14:textId="77777777" w:rsidR="00577556" w:rsidRDefault="00577556" w:rsidP="00577556">
            <w:r>
              <w:t xml:space="preserve">     CSS</w:t>
            </w:r>
          </w:p>
          <w:p w14:paraId="7026318A" w14:textId="77777777" w:rsidR="00577556" w:rsidRDefault="00577556" w:rsidP="00577556">
            <w:r>
              <w:t xml:space="preserve">     Java script.</w:t>
            </w:r>
          </w:p>
          <w:p w14:paraId="6E9CC7B6" w14:textId="77777777" w:rsidR="00577556" w:rsidRPr="00577556" w:rsidRDefault="00577556" w:rsidP="00577556">
            <w:pPr>
              <w:rPr>
                <w:b/>
                <w:bCs/>
              </w:rPr>
            </w:pPr>
            <w:r w:rsidRPr="00577556">
              <w:rPr>
                <w:b/>
                <w:bCs/>
              </w:rPr>
              <w:t>Power BI</w:t>
            </w:r>
          </w:p>
          <w:p w14:paraId="6AB4DF69" w14:textId="77777777" w:rsidR="00577556" w:rsidRPr="00577556" w:rsidRDefault="00577556" w:rsidP="00577556">
            <w:pPr>
              <w:rPr>
                <w:b/>
                <w:bCs/>
              </w:rPr>
            </w:pPr>
            <w:r w:rsidRPr="00577556">
              <w:rPr>
                <w:b/>
                <w:bCs/>
              </w:rPr>
              <w:t xml:space="preserve">Backend </w:t>
            </w:r>
          </w:p>
          <w:p w14:paraId="03F44AB1" w14:textId="36D2A691" w:rsidR="00577556" w:rsidRDefault="00577556" w:rsidP="00577556">
            <w:r>
              <w:t xml:space="preserve">     python</w:t>
            </w:r>
          </w:p>
        </w:tc>
        <w:tc>
          <w:tcPr>
            <w:tcW w:w="6570" w:type="dxa"/>
            <w:gridSpan w:val="2"/>
            <w:tcBorders>
              <w:left w:val="single" w:sz="12" w:space="0" w:color="3C3388" w:themeColor="accent6"/>
            </w:tcBorders>
          </w:tcPr>
          <w:p w14:paraId="4DE21B40" w14:textId="23404A74" w:rsidR="00096A49" w:rsidRDefault="00086636" w:rsidP="00096A49">
            <w:pPr>
              <w:pStyle w:val="Heading1"/>
            </w:pPr>
            <w:r>
              <w:t>Projects</w:t>
            </w:r>
          </w:p>
          <w:p w14:paraId="233A0D38" w14:textId="434B0565" w:rsidR="00096A49" w:rsidRDefault="00086636" w:rsidP="00096A49">
            <w:pPr>
              <w:rPr>
                <w:b/>
                <w:bCs/>
              </w:rPr>
            </w:pPr>
            <w:r w:rsidRPr="00086636">
              <w:rPr>
                <w:b/>
                <w:bCs/>
              </w:rPr>
              <w:t>IBM</w:t>
            </w:r>
          </w:p>
          <w:p w14:paraId="366495DF" w14:textId="3B42C35D" w:rsidR="006A7EC8" w:rsidRPr="00086636" w:rsidRDefault="00086636" w:rsidP="00096A49">
            <w:r w:rsidRPr="00086636">
              <w:t>Electricity-prices-prediction</w:t>
            </w:r>
            <w:r w:rsidR="006A7EC8">
              <w:t>.</w:t>
            </w:r>
          </w:p>
          <w:p w14:paraId="22ABE9DD" w14:textId="7221EF0B" w:rsidR="00086636" w:rsidRPr="00086636" w:rsidRDefault="00086636" w:rsidP="00096A49">
            <w:pPr>
              <w:pStyle w:val="Heading2"/>
              <w:rPr>
                <w:b/>
                <w:bCs/>
              </w:rPr>
            </w:pPr>
            <w:r w:rsidRPr="00086636">
              <w:rPr>
                <w:b/>
                <w:bCs/>
              </w:rPr>
              <w:t>ict academy</w:t>
            </w:r>
          </w:p>
          <w:p w14:paraId="7AD79052" w14:textId="2E84DAEA" w:rsidR="006A7EC8" w:rsidRDefault="00086636" w:rsidP="00096A49">
            <w:r>
              <w:t>HR Analysis</w:t>
            </w:r>
            <w:r w:rsidR="006A7EC8">
              <w:t>.</w:t>
            </w:r>
          </w:p>
          <w:p w14:paraId="3CF39528" w14:textId="0E0CA77E" w:rsidR="006A7EC8" w:rsidRDefault="006A7EC8" w:rsidP="00096A49">
            <w:pPr>
              <w:rPr>
                <w:b/>
                <w:bCs/>
              </w:rPr>
            </w:pPr>
            <w:r w:rsidRPr="006A7EC8">
              <w:rPr>
                <w:b/>
                <w:bCs/>
              </w:rPr>
              <w:t>GUVI</w:t>
            </w:r>
          </w:p>
          <w:p w14:paraId="5B9F523E" w14:textId="0B4D8BCC" w:rsidR="006A7EC8" w:rsidRDefault="006A7EC8" w:rsidP="00096A49">
            <w:r w:rsidRPr="006A7EC8">
              <w:t>Mental health support chatbot.</w:t>
            </w:r>
          </w:p>
          <w:p w14:paraId="27E8F1CB" w14:textId="12DEB303" w:rsidR="006A7EC8" w:rsidRPr="006A7EC8" w:rsidRDefault="009B174E" w:rsidP="00096A49">
            <w:pPr>
              <w:rPr>
                <w:b/>
                <w:bCs/>
              </w:rPr>
            </w:pPr>
            <w:r>
              <w:rPr>
                <w:b/>
                <w:bCs/>
              </w:rPr>
              <w:t>WIMATE</w:t>
            </w:r>
            <w:r w:rsidR="006A7EC8" w:rsidRPr="006A7EC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TECHNOLOGY</w:t>
            </w:r>
          </w:p>
          <w:p w14:paraId="3C46CCE5" w14:textId="4BBF5FCA" w:rsidR="006A7EC8" w:rsidRDefault="006A7EC8" w:rsidP="00096A49">
            <w:r>
              <w:t>Leave management system</w:t>
            </w:r>
          </w:p>
          <w:p w14:paraId="017F5040" w14:textId="77777777" w:rsidR="006A7EC8" w:rsidRDefault="006A7EC8" w:rsidP="00096A49"/>
          <w:p w14:paraId="59221196" w14:textId="5EB7E9CC" w:rsidR="006A7EC8" w:rsidRDefault="006A7EC8" w:rsidP="00096A49">
            <w:pPr>
              <w:rPr>
                <w:rStyle w:val="Heading1Char"/>
              </w:rPr>
            </w:pPr>
            <w:r>
              <w:rPr>
                <w:rStyle w:val="Heading1Char"/>
              </w:rPr>
              <w:t>Internship</w:t>
            </w:r>
          </w:p>
          <w:p w14:paraId="6BE1A24E" w14:textId="77777777" w:rsidR="009B174E" w:rsidRDefault="009B174E" w:rsidP="00096A49">
            <w:pPr>
              <w:rPr>
                <w:rStyle w:val="Heading1Char"/>
              </w:rPr>
            </w:pPr>
          </w:p>
          <w:p w14:paraId="12EEDE9E" w14:textId="2B09FE1D" w:rsidR="006A7EC8" w:rsidRDefault="006A7EC8" w:rsidP="00096A49">
            <w:pPr>
              <w:rPr>
                <w:b/>
                <w:bCs/>
              </w:rPr>
            </w:pPr>
            <w:r w:rsidRPr="006A7EC8">
              <w:rPr>
                <w:b/>
                <w:bCs/>
              </w:rPr>
              <w:t>TITAN COMPANY LIMITED</w:t>
            </w:r>
            <w:r>
              <w:rPr>
                <w:b/>
                <w:bCs/>
              </w:rPr>
              <w:t>-</w:t>
            </w:r>
            <w:proofErr w:type="spellStart"/>
            <w:r w:rsidRPr="006A7EC8">
              <w:t>Systerms</w:t>
            </w:r>
            <w:proofErr w:type="spellEnd"/>
            <w:r w:rsidRPr="006A7EC8">
              <w:t xml:space="preserve"> department</w:t>
            </w:r>
          </w:p>
          <w:p w14:paraId="2ABA4AA2" w14:textId="5F31A02C" w:rsidR="006A7EC8" w:rsidRDefault="006A7EC8" w:rsidP="00096A49">
            <w:pPr>
              <w:rPr>
                <w:b/>
                <w:bCs/>
              </w:rPr>
            </w:pPr>
            <w:r>
              <w:rPr>
                <w:b/>
                <w:bCs/>
              </w:rPr>
              <w:t>APOLLO-</w:t>
            </w:r>
            <w:r w:rsidRPr="006A7EC8">
              <w:t>Web designing</w:t>
            </w:r>
          </w:p>
          <w:p w14:paraId="5CF74186" w14:textId="3E55264C" w:rsidR="006A7EC8" w:rsidRPr="006A7EC8" w:rsidRDefault="006A7EC8" w:rsidP="00096A49">
            <w:r>
              <w:rPr>
                <w:b/>
                <w:bCs/>
              </w:rPr>
              <w:t>WIMATE TECHNOLOGY-</w:t>
            </w:r>
            <w:r w:rsidRPr="006A7EC8">
              <w:t>IOT</w:t>
            </w:r>
          </w:p>
          <w:p w14:paraId="0918AFB6" w14:textId="77777777" w:rsidR="00343F1A" w:rsidRDefault="00343F1A" w:rsidP="00096A49"/>
          <w:p w14:paraId="3714BAA1" w14:textId="77777777" w:rsidR="006A7EC8" w:rsidRDefault="006A7EC8" w:rsidP="00096A49">
            <w:pPr>
              <w:rPr>
                <w:rStyle w:val="Heading1Char"/>
              </w:rPr>
            </w:pPr>
            <w:r>
              <w:rPr>
                <w:rStyle w:val="Heading1Char"/>
              </w:rPr>
              <w:t>Workshop</w:t>
            </w:r>
          </w:p>
          <w:p w14:paraId="408649B6" w14:textId="77777777" w:rsidR="009B174E" w:rsidRDefault="009B174E" w:rsidP="00096A49">
            <w:pPr>
              <w:rPr>
                <w:rStyle w:val="Heading1Char"/>
              </w:rPr>
            </w:pPr>
          </w:p>
          <w:p w14:paraId="7737FFCA" w14:textId="0486300B" w:rsidR="006A7EC8" w:rsidRDefault="006A7EC8" w:rsidP="00096A49">
            <w:pPr>
              <w:rPr>
                <w:b/>
                <w:bCs/>
              </w:rPr>
            </w:pPr>
            <w:r w:rsidRPr="006A7EC8">
              <w:rPr>
                <w:b/>
                <w:bCs/>
              </w:rPr>
              <w:t>PMC TECH,</w:t>
            </w:r>
            <w:r w:rsidR="009B174E">
              <w:rPr>
                <w:b/>
                <w:bCs/>
              </w:rPr>
              <w:t xml:space="preserve"> </w:t>
            </w:r>
            <w:r w:rsidRPr="006A7EC8">
              <w:rPr>
                <w:b/>
                <w:bCs/>
              </w:rPr>
              <w:t>Hosur</w:t>
            </w:r>
          </w:p>
          <w:p w14:paraId="1A33B3D0" w14:textId="77777777" w:rsidR="006A7EC8" w:rsidRPr="00194D5D" w:rsidRDefault="006A7EC8" w:rsidP="00096A49">
            <w:r w:rsidRPr="00194D5D">
              <w:t>Neural network</w:t>
            </w:r>
          </w:p>
          <w:p w14:paraId="4A35B92F" w14:textId="77777777" w:rsidR="006A7EC8" w:rsidRDefault="006A7EC8" w:rsidP="00096A49">
            <w:r w:rsidRPr="00194D5D">
              <w:t xml:space="preserve">Introduction </w:t>
            </w:r>
            <w:r w:rsidR="00194D5D" w:rsidRPr="00194D5D">
              <w:t>to</w:t>
            </w:r>
            <w:r w:rsidRPr="00194D5D">
              <w:t xml:space="preserve"> </w:t>
            </w:r>
            <w:r w:rsidR="00194D5D" w:rsidRPr="00194D5D">
              <w:t>D</w:t>
            </w:r>
            <w:r w:rsidRPr="00194D5D">
              <w:t xml:space="preserve">ata structures and </w:t>
            </w:r>
            <w:r w:rsidR="00194D5D" w:rsidRPr="00194D5D">
              <w:t>Data science</w:t>
            </w:r>
          </w:p>
          <w:p w14:paraId="58390C5F" w14:textId="77777777" w:rsidR="00194D5D" w:rsidRDefault="00194D5D" w:rsidP="00096A49"/>
          <w:p w14:paraId="1DCC2498" w14:textId="77777777" w:rsidR="00194D5D" w:rsidRDefault="00194D5D" w:rsidP="00096A49">
            <w:pPr>
              <w:rPr>
                <w:rStyle w:val="Heading1Char"/>
              </w:rPr>
            </w:pPr>
            <w:r w:rsidRPr="00096A49">
              <w:rPr>
                <w:rStyle w:val="Heading1Char"/>
              </w:rPr>
              <w:t>C</w:t>
            </w:r>
            <w:r>
              <w:rPr>
                <w:rStyle w:val="Heading1Char"/>
              </w:rPr>
              <w:t>ertification</w:t>
            </w:r>
          </w:p>
          <w:p w14:paraId="332BABBC" w14:textId="77777777" w:rsidR="009B174E" w:rsidRDefault="009B174E" w:rsidP="00096A49">
            <w:pPr>
              <w:rPr>
                <w:rStyle w:val="Heading1Char"/>
              </w:rPr>
            </w:pPr>
          </w:p>
          <w:p w14:paraId="2C9CDE32" w14:textId="16E3D70B" w:rsidR="00194D5D" w:rsidRDefault="00194D5D" w:rsidP="00096A4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Neural network workshop by </w:t>
            </w:r>
            <w:r w:rsidR="009B174E">
              <w:rPr>
                <w:b/>
                <w:bCs/>
              </w:rPr>
              <w:t>VEI</w:t>
            </w:r>
            <w:r>
              <w:rPr>
                <w:b/>
                <w:bCs/>
              </w:rPr>
              <w:t xml:space="preserve"> </w:t>
            </w:r>
            <w:r w:rsidR="009B174E">
              <w:rPr>
                <w:b/>
                <w:bCs/>
              </w:rPr>
              <w:t>T</w:t>
            </w:r>
            <w:r>
              <w:rPr>
                <w:b/>
                <w:bCs/>
              </w:rPr>
              <w:t>echnologies</w:t>
            </w:r>
          </w:p>
          <w:p w14:paraId="63ADD274" w14:textId="77777777" w:rsidR="00194D5D" w:rsidRDefault="00194D5D" w:rsidP="00096A49">
            <w:pPr>
              <w:rPr>
                <w:b/>
                <w:bCs/>
              </w:rPr>
            </w:pPr>
          </w:p>
          <w:p w14:paraId="2832B73E" w14:textId="77777777" w:rsidR="009B174E" w:rsidRDefault="009B174E" w:rsidP="00096A49">
            <w:pPr>
              <w:rPr>
                <w:b/>
                <w:bCs/>
              </w:rPr>
            </w:pPr>
            <w:r>
              <w:rPr>
                <w:b/>
                <w:bCs/>
              </w:rPr>
              <w:t>Augmented reality workshop by VEI Technologies</w:t>
            </w:r>
          </w:p>
          <w:p w14:paraId="437EFA92" w14:textId="77777777" w:rsidR="009B174E" w:rsidRDefault="009B174E" w:rsidP="00096A49">
            <w:pPr>
              <w:rPr>
                <w:b/>
                <w:bCs/>
              </w:rPr>
            </w:pPr>
          </w:p>
          <w:p w14:paraId="19952830" w14:textId="77777777" w:rsidR="009B174E" w:rsidRDefault="009B174E" w:rsidP="00096A49">
            <w:pPr>
              <w:rPr>
                <w:b/>
                <w:bCs/>
              </w:rPr>
            </w:pPr>
            <w:r>
              <w:rPr>
                <w:b/>
                <w:bCs/>
              </w:rPr>
              <w:t>Coders premier league certification by GUVI</w:t>
            </w:r>
          </w:p>
          <w:p w14:paraId="67011E40" w14:textId="77777777" w:rsidR="007D0EE2" w:rsidRDefault="007D0EE2" w:rsidP="00096A49">
            <w:pPr>
              <w:rPr>
                <w:b/>
                <w:bCs/>
              </w:rPr>
            </w:pPr>
          </w:p>
          <w:p w14:paraId="5EDDFE2D" w14:textId="10BBD682" w:rsidR="007D0EE2" w:rsidRDefault="0002607D" w:rsidP="00096A49">
            <w:pPr>
              <w:rPr>
                <w:b/>
                <w:bCs/>
              </w:rPr>
            </w:pPr>
            <w:r>
              <w:rPr>
                <w:b/>
                <w:bCs/>
              </w:rPr>
              <w:t>Mi</w:t>
            </w:r>
            <w:r w:rsidR="00C6212B">
              <w:rPr>
                <w:b/>
                <w:bCs/>
              </w:rPr>
              <w:t xml:space="preserve">crosoft certification in </w:t>
            </w:r>
            <w:proofErr w:type="spellStart"/>
            <w:r w:rsidR="00C6212B">
              <w:rPr>
                <w:b/>
                <w:bCs/>
              </w:rPr>
              <w:t>powerbi</w:t>
            </w:r>
            <w:proofErr w:type="spellEnd"/>
          </w:p>
          <w:p w14:paraId="319E7F43" w14:textId="1D2CA97D" w:rsidR="009B174E" w:rsidRPr="006A7EC8" w:rsidRDefault="009B174E" w:rsidP="00096A49">
            <w:pPr>
              <w:rPr>
                <w:b/>
                <w:bCs/>
              </w:rPr>
            </w:pPr>
          </w:p>
        </w:tc>
      </w:tr>
    </w:tbl>
    <w:p w14:paraId="00426150" w14:textId="77777777" w:rsidR="001E35E9" w:rsidRPr="001E35E9" w:rsidRDefault="001E35E9" w:rsidP="008C57FA"/>
    <w:sectPr w:rsidR="001E35E9" w:rsidRPr="001E35E9" w:rsidSect="00672A17">
      <w:pgSz w:w="12240" w:h="15840" w:code="1"/>
      <w:pgMar w:top="1080" w:right="1080" w:bottom="1080" w:left="1080" w:header="709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E2C4DF" w14:textId="77777777" w:rsidR="00E97E18" w:rsidRDefault="00E97E18" w:rsidP="00F316AD">
      <w:r>
        <w:separator/>
      </w:r>
    </w:p>
  </w:endnote>
  <w:endnote w:type="continuationSeparator" w:id="0">
    <w:p w14:paraId="5CF3058E" w14:textId="77777777" w:rsidR="00E97E18" w:rsidRDefault="00E97E18" w:rsidP="00F316AD">
      <w:r>
        <w:continuationSeparator/>
      </w:r>
    </w:p>
  </w:endnote>
  <w:endnote w:type="continuationNotice" w:id="1">
    <w:p w14:paraId="277EB60E" w14:textId="77777777" w:rsidR="00E97E18" w:rsidRDefault="00E97E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BD8F07" w14:textId="77777777" w:rsidR="00E97E18" w:rsidRDefault="00E97E18" w:rsidP="00F316AD">
      <w:r>
        <w:separator/>
      </w:r>
    </w:p>
  </w:footnote>
  <w:footnote w:type="continuationSeparator" w:id="0">
    <w:p w14:paraId="5355FD12" w14:textId="77777777" w:rsidR="00E97E18" w:rsidRDefault="00E97E18" w:rsidP="00F316AD">
      <w:r>
        <w:continuationSeparator/>
      </w:r>
    </w:p>
  </w:footnote>
  <w:footnote w:type="continuationNotice" w:id="1">
    <w:p w14:paraId="6D120DAF" w14:textId="77777777" w:rsidR="00E97E18" w:rsidRDefault="00E97E1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64A8F4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6F3EA" w:themeColor="accent5"/>
      </w:rPr>
    </w:lvl>
  </w:abstractNum>
  <w:abstractNum w:abstractNumId="1" w15:restartNumberingAfterBreak="0">
    <w:nsid w:val="15F50A67"/>
    <w:multiLevelType w:val="hybridMultilevel"/>
    <w:tmpl w:val="D13C7F9A"/>
    <w:lvl w:ilvl="0" w:tplc="B560CAC8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500427">
    <w:abstractNumId w:val="0"/>
  </w:num>
  <w:num w:numId="2" w16cid:durableId="1137796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646"/>
    <w:rsid w:val="0001399F"/>
    <w:rsid w:val="0002607D"/>
    <w:rsid w:val="00046214"/>
    <w:rsid w:val="000507B2"/>
    <w:rsid w:val="00086636"/>
    <w:rsid w:val="0009273C"/>
    <w:rsid w:val="00095D41"/>
    <w:rsid w:val="00096A49"/>
    <w:rsid w:val="000C5404"/>
    <w:rsid w:val="000E1D44"/>
    <w:rsid w:val="001313CF"/>
    <w:rsid w:val="00163282"/>
    <w:rsid w:val="001755AB"/>
    <w:rsid w:val="00183E89"/>
    <w:rsid w:val="00194D5D"/>
    <w:rsid w:val="001A375F"/>
    <w:rsid w:val="001A4D49"/>
    <w:rsid w:val="001E35E9"/>
    <w:rsid w:val="001E50B8"/>
    <w:rsid w:val="001F1F0D"/>
    <w:rsid w:val="00205A46"/>
    <w:rsid w:val="0020696E"/>
    <w:rsid w:val="00225BAE"/>
    <w:rsid w:val="002356A2"/>
    <w:rsid w:val="0024775A"/>
    <w:rsid w:val="00263514"/>
    <w:rsid w:val="00274791"/>
    <w:rsid w:val="002D1060"/>
    <w:rsid w:val="002D12DA"/>
    <w:rsid w:val="002D4AEB"/>
    <w:rsid w:val="002E4161"/>
    <w:rsid w:val="003019B2"/>
    <w:rsid w:val="00343F1A"/>
    <w:rsid w:val="0034688D"/>
    <w:rsid w:val="003A5476"/>
    <w:rsid w:val="003B34F6"/>
    <w:rsid w:val="003B5713"/>
    <w:rsid w:val="0040233B"/>
    <w:rsid w:val="00427D97"/>
    <w:rsid w:val="004328BD"/>
    <w:rsid w:val="004C6953"/>
    <w:rsid w:val="00507AFD"/>
    <w:rsid w:val="00507E93"/>
    <w:rsid w:val="00511A6E"/>
    <w:rsid w:val="00535EE8"/>
    <w:rsid w:val="0054267F"/>
    <w:rsid w:val="005675E7"/>
    <w:rsid w:val="0057534A"/>
    <w:rsid w:val="00577556"/>
    <w:rsid w:val="005872B1"/>
    <w:rsid w:val="00605A5B"/>
    <w:rsid w:val="00652B25"/>
    <w:rsid w:val="00663D85"/>
    <w:rsid w:val="00672A17"/>
    <w:rsid w:val="006818E7"/>
    <w:rsid w:val="006A7EC8"/>
    <w:rsid w:val="006C60E6"/>
    <w:rsid w:val="006E70D3"/>
    <w:rsid w:val="00745D6A"/>
    <w:rsid w:val="0075038B"/>
    <w:rsid w:val="007B0F94"/>
    <w:rsid w:val="007C14FA"/>
    <w:rsid w:val="007D0EE2"/>
    <w:rsid w:val="00815943"/>
    <w:rsid w:val="00834BAD"/>
    <w:rsid w:val="00843C42"/>
    <w:rsid w:val="00860DB6"/>
    <w:rsid w:val="0088104A"/>
    <w:rsid w:val="00885513"/>
    <w:rsid w:val="00896FA4"/>
    <w:rsid w:val="008B045B"/>
    <w:rsid w:val="008B507E"/>
    <w:rsid w:val="008C1972"/>
    <w:rsid w:val="008C57FA"/>
    <w:rsid w:val="00946FAC"/>
    <w:rsid w:val="0098595C"/>
    <w:rsid w:val="00987486"/>
    <w:rsid w:val="0099359E"/>
    <w:rsid w:val="009941DA"/>
    <w:rsid w:val="00996C62"/>
    <w:rsid w:val="009B174E"/>
    <w:rsid w:val="00A10D34"/>
    <w:rsid w:val="00A30F44"/>
    <w:rsid w:val="00A351D9"/>
    <w:rsid w:val="00A656EC"/>
    <w:rsid w:val="00A70004"/>
    <w:rsid w:val="00A77921"/>
    <w:rsid w:val="00A828F9"/>
    <w:rsid w:val="00AD0DB9"/>
    <w:rsid w:val="00B111F4"/>
    <w:rsid w:val="00B2124F"/>
    <w:rsid w:val="00B575FB"/>
    <w:rsid w:val="00B6190E"/>
    <w:rsid w:val="00BD4217"/>
    <w:rsid w:val="00BD5646"/>
    <w:rsid w:val="00C02959"/>
    <w:rsid w:val="00C1095A"/>
    <w:rsid w:val="00C40429"/>
    <w:rsid w:val="00C438E2"/>
    <w:rsid w:val="00C50FB0"/>
    <w:rsid w:val="00C55D85"/>
    <w:rsid w:val="00C6212B"/>
    <w:rsid w:val="00C81523"/>
    <w:rsid w:val="00CA2273"/>
    <w:rsid w:val="00CA2A8D"/>
    <w:rsid w:val="00CC7254"/>
    <w:rsid w:val="00CD50FD"/>
    <w:rsid w:val="00CD53BF"/>
    <w:rsid w:val="00D47124"/>
    <w:rsid w:val="00D575D3"/>
    <w:rsid w:val="00D64184"/>
    <w:rsid w:val="00D747F5"/>
    <w:rsid w:val="00DA005C"/>
    <w:rsid w:val="00DA0D2A"/>
    <w:rsid w:val="00DA31B4"/>
    <w:rsid w:val="00DA74E2"/>
    <w:rsid w:val="00DD24CE"/>
    <w:rsid w:val="00DD5D7B"/>
    <w:rsid w:val="00DD6BE7"/>
    <w:rsid w:val="00E50452"/>
    <w:rsid w:val="00E86958"/>
    <w:rsid w:val="00E97E18"/>
    <w:rsid w:val="00EA0A2E"/>
    <w:rsid w:val="00EB4F4F"/>
    <w:rsid w:val="00F003B0"/>
    <w:rsid w:val="00F13F04"/>
    <w:rsid w:val="00F2368E"/>
    <w:rsid w:val="00F316AD"/>
    <w:rsid w:val="00F4501B"/>
    <w:rsid w:val="00F710C2"/>
    <w:rsid w:val="00F9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273139"/>
  <w15:chartTrackingRefBased/>
  <w15:docId w15:val="{E02D5E84-797D-4827-9E26-9C0B14DB5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343F1A"/>
    <w:pPr>
      <w:spacing w:line="280" w:lineRule="exact"/>
    </w:pPr>
    <w:rPr>
      <w:rFonts w:cs="Times New Roman (Body CS)"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2"/>
    <w:qFormat/>
    <w:rsid w:val="00EB4F4F"/>
    <w:pPr>
      <w:spacing w:before="120" w:after="120"/>
      <w:outlineLvl w:val="0"/>
    </w:pPr>
    <w:rPr>
      <w:rFonts w:asciiTheme="majorHAnsi" w:hAnsiTheme="majorHAnsi"/>
      <w:color w:val="3C3388" w:themeColor="accent6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343F1A"/>
    <w:pPr>
      <w:outlineLvl w:val="1"/>
    </w:pPr>
    <w:rPr>
      <w:cap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72B1"/>
    <w:rPr>
      <w:rFonts w:cs="Times New Roman (Body CS)"/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72B1"/>
    <w:rPr>
      <w:rFonts w:cs="Times New Roman (Body CS)"/>
      <w:color w:val="000000" w:themeColor="text1"/>
      <w:sz w:val="20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EB4F4F"/>
    <w:pPr>
      <w:spacing w:line="240" w:lineRule="auto"/>
    </w:pPr>
    <w:rPr>
      <w:rFonts w:asciiTheme="majorHAnsi" w:hAnsiTheme="majorHAnsi"/>
      <w:color w:val="3C3388" w:themeColor="accent6"/>
      <w:sz w:val="72"/>
    </w:rPr>
  </w:style>
  <w:style w:type="character" w:customStyle="1" w:styleId="TitleChar">
    <w:name w:val="Title Char"/>
    <w:basedOn w:val="DefaultParagraphFont"/>
    <w:link w:val="Title"/>
    <w:rsid w:val="00EB4F4F"/>
    <w:rPr>
      <w:rFonts w:asciiTheme="majorHAnsi" w:hAnsiTheme="majorHAnsi" w:cs="Times New Roman (Body CS)"/>
      <w:color w:val="3C3388" w:themeColor="accent6"/>
      <w:sz w:val="72"/>
    </w:rPr>
  </w:style>
  <w:style w:type="paragraph" w:styleId="Subtitle">
    <w:name w:val="Subtitle"/>
    <w:basedOn w:val="Normal"/>
    <w:next w:val="Normal"/>
    <w:link w:val="SubtitleChar"/>
    <w:uiPriority w:val="1"/>
    <w:qFormat/>
    <w:rsid w:val="00E50452"/>
    <w:rPr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E50452"/>
    <w:rPr>
      <w:rFonts w:cs="Times New Roman (Body CS)"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2"/>
    <w:rsid w:val="00EB4F4F"/>
    <w:rPr>
      <w:rFonts w:asciiTheme="majorHAnsi" w:hAnsiTheme="majorHAnsi" w:cs="Times New Roman (Body CS)"/>
      <w:color w:val="3C3388" w:themeColor="accent6"/>
      <w:sz w:val="28"/>
    </w:rPr>
  </w:style>
  <w:style w:type="character" w:styleId="Hyperlink">
    <w:name w:val="Hyperlink"/>
    <w:basedOn w:val="DefaultParagraphFont"/>
    <w:uiPriority w:val="99"/>
    <w:semiHidden/>
    <w:rsid w:val="005872B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3"/>
    <w:rsid w:val="00343F1A"/>
    <w:rPr>
      <w:rFonts w:cs="Times New Roman (Body CS)"/>
      <w:caps/>
      <w:color w:val="000000" w:themeColor="text1"/>
      <w:sz w:val="16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table" w:customStyle="1" w:styleId="Style1">
    <w:name w:val="Style1"/>
    <w:basedOn w:val="TableNormal"/>
    <w:uiPriority w:val="99"/>
    <w:rsid w:val="00183E89"/>
    <w:tblPr>
      <w:tblBorders>
        <w:top w:val="single" w:sz="12" w:space="0" w:color="B7E5ED" w:themeColor="accent4"/>
        <w:insideV w:val="single" w:sz="12" w:space="0" w:color="B7E5ED" w:themeColor="accent4"/>
      </w:tblBorders>
    </w:tblPr>
    <w:tcPr>
      <w:tcMar>
        <w:top w:w="144" w:type="dxa"/>
        <w:left w:w="288" w:type="dxa"/>
        <w:bottom w:w="144" w:type="dxa"/>
        <w:right w:w="288" w:type="dxa"/>
      </w:tcMar>
    </w:tcPr>
  </w:style>
  <w:style w:type="paragraph" w:customStyle="1" w:styleId="BulletedList">
    <w:name w:val="Bulleted List"/>
    <w:basedOn w:val="Normal"/>
    <w:uiPriority w:val="7"/>
    <w:qFormat/>
    <w:rsid w:val="00A70004"/>
    <w:pPr>
      <w:numPr>
        <w:numId w:val="2"/>
      </w:numPr>
      <w:spacing w:line="320" w:lineRule="exact"/>
      <w:ind w:left="360"/>
    </w:pPr>
  </w:style>
  <w:style w:type="character" w:styleId="Emphasis">
    <w:name w:val="Emphasis"/>
    <w:uiPriority w:val="20"/>
    <w:rsid w:val="00EB4F4F"/>
    <w:rPr>
      <w:b/>
      <w:color w:val="3C3388" w:themeColor="accent6"/>
    </w:rPr>
  </w:style>
  <w:style w:type="character" w:styleId="UnresolvedMention">
    <w:name w:val="Unresolved Mention"/>
    <w:basedOn w:val="DefaultParagraphFont"/>
    <w:uiPriority w:val="99"/>
    <w:semiHidden/>
    <w:unhideWhenUsed/>
    <w:rsid w:val="00BD56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Basic%20management%20resume.dotx" TargetMode="External"/></Relationships>
</file>

<file path=word/theme/theme1.xml><?xml version="1.0" encoding="utf-8"?>
<a:theme xmlns:a="http://schemas.openxmlformats.org/drawingml/2006/main" name="ModernResume">
  <a:themeElements>
    <a:clrScheme name="Custom 29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1309A8"/>
      </a:accent1>
      <a:accent2>
        <a:srgbClr val="875BBB"/>
      </a:accent2>
      <a:accent3>
        <a:srgbClr val="EB433D"/>
      </a:accent3>
      <a:accent4>
        <a:srgbClr val="B7E5ED"/>
      </a:accent4>
      <a:accent5>
        <a:srgbClr val="F6F3EA"/>
      </a:accent5>
      <a:accent6>
        <a:srgbClr val="3C3388"/>
      </a:accent6>
      <a:hlink>
        <a:srgbClr val="0563C1"/>
      </a:hlink>
      <a:folHlink>
        <a:srgbClr val="954F72"/>
      </a:folHlink>
    </a:clrScheme>
    <a:fontScheme name="Custom 77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52F5C-1A61-45FE-97F5-ECE264B4BE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13D981-C315-49E2-9ABC-2A1D69C917E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51CCEE89-4625-42BE-BB0A-E49AA931242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FBD223F-87C8-4A92-95EA-42AD0D7D133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management resume</Template>
  <TotalTime>16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srivarthan17@outlook.com</cp:lastModifiedBy>
  <cp:revision>4</cp:revision>
  <dcterms:created xsi:type="dcterms:W3CDTF">2024-10-20T13:55:00Z</dcterms:created>
  <dcterms:modified xsi:type="dcterms:W3CDTF">2024-10-28T01:21:00Z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